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CA3A" w14:textId="6ACEE023" w:rsidR="00E279B8" w:rsidRDefault="00E279B8" w:rsidP="00E279B8">
      <w:pPr>
        <w:pStyle w:val="Subttulo"/>
      </w:pPr>
    </w:p>
    <w:p w14:paraId="309CD30F" w14:textId="7679A234" w:rsidR="00E279B8" w:rsidRDefault="00CB3423" w:rsidP="00E279B8">
      <w:pPr>
        <w:pStyle w:val="Subttulo"/>
      </w:pPr>
      <w:r>
        <w:t>30/03/2022</w:t>
      </w:r>
    </w:p>
    <w:p w14:paraId="0B59C4F0" w14:textId="0E3B025F" w:rsidR="00E279B8" w:rsidRDefault="00CB3423" w:rsidP="002B21AE">
      <w:pPr>
        <w:pStyle w:val="Logotipo"/>
        <w:tabs>
          <w:tab w:val="left" w:pos="6282"/>
        </w:tabs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6A1AD" wp14:editId="2D050E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A2642" w14:textId="33D2C284" w:rsidR="00CB3423" w:rsidRPr="00CB3423" w:rsidRDefault="00CB3423" w:rsidP="00CB3423">
                            <w:pPr>
                              <w:pStyle w:val="Logotipo"/>
                              <w:tabs>
                                <w:tab w:val="left" w:pos="6282"/>
                              </w:tabs>
                              <w:ind w:left="0"/>
                              <w:jc w:val="lef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6A1A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2B5A2642" w14:textId="33D2C284" w:rsidR="00CB3423" w:rsidRPr="00CB3423" w:rsidRDefault="00CB3423" w:rsidP="00CB3423">
                      <w:pPr>
                        <w:pStyle w:val="Logotipo"/>
                        <w:tabs>
                          <w:tab w:val="left" w:pos="6282"/>
                        </w:tabs>
                        <w:ind w:left="0"/>
                        <w:jc w:val="lef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Planificación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DE4E08A" w14:textId="7C26B6C9" w:rsidR="00E279B8" w:rsidRDefault="00CB3423" w:rsidP="00E279B8">
      <w:pPr>
        <w:pStyle w:val="Subttulo"/>
      </w:pPr>
      <w:r>
        <w:t>Eduard Andrei ghile</w:t>
      </w:r>
    </w:p>
    <w:p w14:paraId="2086CE33" w14:textId="57219035" w:rsidR="00E279B8" w:rsidRDefault="007074A2" w:rsidP="00E279B8">
      <w:pPr>
        <w:pStyle w:val="Informacindecontacto"/>
      </w:pPr>
      <w:sdt>
        <w:sdtPr>
          <w:alias w:val="Escriba el nombre de la empresa:"/>
          <w:tag w:val=""/>
          <w:id w:val="442581965"/>
          <w:placeholder>
            <w:docPart w:val="1FE89BFE0A36478A88557394F3B94F4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CB3423">
            <w:t>colegio montessori</w:t>
          </w:r>
        </w:sdtContent>
      </w:sdt>
    </w:p>
    <w:p w14:paraId="6EA1399D" w14:textId="28533A6D" w:rsidR="00E279B8" w:rsidRDefault="007074A2" w:rsidP="00714CE5">
      <w:pPr>
        <w:pStyle w:val="Informacindecontacto"/>
      </w:pPr>
      <w:sdt>
        <w:sdtPr>
          <w:alias w:val="Escriba la dirección de la empresa:"/>
          <w:tag w:val="Escriba la dirección de la empresa:"/>
          <w:id w:val="1489432431"/>
          <w:placeholder>
            <w:docPart w:val="64D542F187374B79B10CF42693FFE26E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CB3423">
            <w:rPr>
              <w:lang w:bidi="es-ES"/>
            </w:rPr>
            <w:t>Dirección de la empresa</w:t>
          </w:r>
        </w:sdtContent>
      </w:sdt>
    </w:p>
    <w:p w14:paraId="3A2C39FE" w14:textId="77777777" w:rsidR="00907CBB" w:rsidRDefault="00907CBB" w:rsidP="00E279B8">
      <w:pPr>
        <w:rPr>
          <w:noProof/>
        </w:rPr>
      </w:pPr>
    </w:p>
    <w:p w14:paraId="6C65C8E6" w14:textId="7DB16D9B" w:rsidR="00907CBB" w:rsidRDefault="00907CBB">
      <w:pPr>
        <w:pStyle w:val="Ttulo2"/>
      </w:pPr>
    </w:p>
    <w:p w14:paraId="17D91485" w14:textId="53AA3594" w:rsidR="00907CBB" w:rsidRDefault="00907CBB"/>
    <w:p w14:paraId="43D64768" w14:textId="0E7E360E" w:rsidR="00CB3423" w:rsidRDefault="00CB3423"/>
    <w:p w14:paraId="1AEC5F53" w14:textId="7911BB61" w:rsidR="00CB3423" w:rsidRDefault="00CB3423"/>
    <w:p w14:paraId="384E7C56" w14:textId="3604D213" w:rsidR="00CB3423" w:rsidRDefault="00CB3423"/>
    <w:p w14:paraId="71FBECC7" w14:textId="68B7923D" w:rsidR="00CB3423" w:rsidRDefault="00CB3423"/>
    <w:p w14:paraId="6572296A" w14:textId="67ABBFFE" w:rsidR="00CB3423" w:rsidRDefault="00CB3423"/>
    <w:p w14:paraId="5FDC0D45" w14:textId="17F5ED48" w:rsidR="00CB3423" w:rsidRDefault="00CB3423"/>
    <w:p w14:paraId="4703492B" w14:textId="77777777" w:rsidR="00394A00" w:rsidRDefault="00394A00" w:rsidP="00394A00">
      <w:pPr>
        <w:pStyle w:val="Ttulo"/>
        <w:jc w:val="left"/>
      </w:pPr>
      <w:r>
        <w:lastRenderedPageBreak/>
        <w:t>Planificación del proyecto:</w:t>
      </w:r>
    </w:p>
    <w:p w14:paraId="641ACCC9" w14:textId="77777777" w:rsidR="00394A00" w:rsidRDefault="00394A00" w:rsidP="00394A00">
      <w:pPr>
        <w:jc w:val="both"/>
      </w:pPr>
    </w:p>
    <w:p w14:paraId="753623F7" w14:textId="6135A267" w:rsidR="00394A00" w:rsidRDefault="00394A00" w:rsidP="00394A00">
      <w:pPr>
        <w:jc w:val="both"/>
      </w:pPr>
      <w:r>
        <w:t>Para llevar a cabo un correcto seguimiento del desarrollo del proyecto, se ha hecho uso de la metodología Scrum, dividiendo las tareas a realizar en un total de 5 “</w:t>
      </w:r>
      <w:proofErr w:type="spellStart"/>
      <w:r>
        <w:t>sprints</w:t>
      </w:r>
      <w:proofErr w:type="spellEnd"/>
      <w:r>
        <w:t>”. Cada sprint se enfoca en completar una parte importante del proyecto, y está compuesto de una serie de tareas que llevan a dicho fin.</w:t>
      </w:r>
    </w:p>
    <w:p w14:paraId="61A43A68" w14:textId="77777777" w:rsidR="00394A00" w:rsidRDefault="00394A00" w:rsidP="00394A00">
      <w:pPr>
        <w:jc w:val="both"/>
      </w:pPr>
    </w:p>
    <w:p w14:paraId="390EC007" w14:textId="1EDE32DE" w:rsidR="00394A00" w:rsidRDefault="00394A00" w:rsidP="00394A00">
      <w:pPr>
        <w:pStyle w:val="Ttulo2"/>
        <w:jc w:val="both"/>
      </w:pPr>
      <w:r>
        <w:t>Primer Sprint</w:t>
      </w:r>
    </w:p>
    <w:p w14:paraId="05E9ABC8" w14:textId="77777777" w:rsidR="00394A00" w:rsidRDefault="00394A00" w:rsidP="00394A00">
      <w:pPr>
        <w:jc w:val="both"/>
      </w:pPr>
      <w:r>
        <w:t xml:space="preserve">Aquí se prepara todo lo necesario para iniciar con el proyecto, desde condensar toda la idea del proyecto en un documento, hasta realizar un diseño preliminar de la aplicación e iniciar el desarrollo de </w:t>
      </w:r>
      <w:proofErr w:type="gramStart"/>
      <w:r>
        <w:t>la misma</w:t>
      </w:r>
      <w:proofErr w:type="gramEnd"/>
      <w:r>
        <w:t>.</w:t>
      </w:r>
    </w:p>
    <w:p w14:paraId="706FC5F6" w14:textId="77777777" w:rsidR="00394A00" w:rsidRDefault="00394A00" w:rsidP="00394A00">
      <w:pPr>
        <w:jc w:val="both"/>
      </w:pPr>
    </w:p>
    <w:p w14:paraId="0B0A51F3" w14:textId="62785CDB" w:rsidR="00394A00" w:rsidRDefault="00394A00" w:rsidP="00394A00">
      <w:pPr>
        <w:pStyle w:val="Ttulo2"/>
        <w:jc w:val="both"/>
      </w:pPr>
      <w:r>
        <w:t>Segundo Sprint</w:t>
      </w:r>
    </w:p>
    <w:p w14:paraId="25F69A31" w14:textId="0A4A7077" w:rsidR="00394A00" w:rsidRDefault="00394A00" w:rsidP="00394A00">
      <w:pPr>
        <w:jc w:val="both"/>
      </w:pPr>
      <w:r>
        <w:t xml:space="preserve">El objetivo de este es el de completar </w:t>
      </w:r>
      <w:r>
        <w:t>el desarrollo de la infraestructura necesaria para el juego multijugador y desarrollar una pequeña demo en la que dos clientes puedan interactuar.</w:t>
      </w:r>
    </w:p>
    <w:p w14:paraId="00860526" w14:textId="77777777" w:rsidR="00394A00" w:rsidRDefault="00394A00" w:rsidP="00394A00">
      <w:pPr>
        <w:jc w:val="both"/>
      </w:pPr>
    </w:p>
    <w:p w14:paraId="308030E3" w14:textId="0318DDF6" w:rsidR="00394A00" w:rsidRDefault="00394A00" w:rsidP="00394A00">
      <w:pPr>
        <w:pStyle w:val="Ttulo2"/>
        <w:jc w:val="both"/>
      </w:pPr>
      <w:r>
        <w:t>Tercer Sprint</w:t>
      </w:r>
    </w:p>
    <w:p w14:paraId="767C96C7" w14:textId="4CC11551" w:rsidR="00394A00" w:rsidRDefault="00394A00" w:rsidP="00394A00">
      <w:pPr>
        <w:jc w:val="both"/>
      </w:pPr>
      <w:r>
        <w:t>Se comenzarán a desarrollar los mapas y enemigos del juego, generando animaciones y el sistema de salas para que el servidor pueda gestionar muchas partidas de forma independiente.</w:t>
      </w:r>
    </w:p>
    <w:p w14:paraId="265BB38C" w14:textId="77777777" w:rsidR="00394A00" w:rsidRDefault="00394A00" w:rsidP="00394A00">
      <w:pPr>
        <w:jc w:val="both"/>
      </w:pPr>
    </w:p>
    <w:p w14:paraId="24B13898" w14:textId="0477F96B" w:rsidR="00394A00" w:rsidRDefault="00394A00" w:rsidP="00394A00">
      <w:pPr>
        <w:pStyle w:val="Ttulo2"/>
        <w:jc w:val="both"/>
      </w:pPr>
      <w:r>
        <w:t>Cuarto Sprint</w:t>
      </w:r>
    </w:p>
    <w:p w14:paraId="3DD4F310" w14:textId="3973DE87" w:rsidR="00394A00" w:rsidRDefault="00394A00" w:rsidP="00394A00">
      <w:pPr>
        <w:jc w:val="both"/>
      </w:pPr>
      <w:r>
        <w:t>En este sprint se plantea terminar de desarrollar todo el contenido principal del juego y adicionalmente terminar de añadir todo el arte de mapas y enemigos.</w:t>
      </w:r>
    </w:p>
    <w:p w14:paraId="2D7D9078" w14:textId="77777777" w:rsidR="00394A00" w:rsidRDefault="00394A00" w:rsidP="00394A00">
      <w:pPr>
        <w:jc w:val="both"/>
      </w:pPr>
    </w:p>
    <w:p w14:paraId="451C1566" w14:textId="35E2071D" w:rsidR="00394A00" w:rsidRDefault="00394A00" w:rsidP="00394A00">
      <w:pPr>
        <w:pStyle w:val="Ttulo2"/>
      </w:pPr>
      <w:r>
        <w:t>Quinto Sprint</w:t>
      </w:r>
    </w:p>
    <w:p w14:paraId="616DC0AC" w14:textId="77777777" w:rsidR="00394A00" w:rsidRPr="00394A00" w:rsidRDefault="00394A00" w:rsidP="00394A00">
      <w:pPr>
        <w:rPr>
          <w:u w:val="single"/>
        </w:rPr>
      </w:pPr>
      <w:r>
        <w:t>Llegados a este punto, el juego ya debe estar terminado, restando únicamente la realización de las pruebas tanto unitarias como con usuarios, generar un instalador para el juego y terminar la documentación necesaria.</w:t>
      </w:r>
    </w:p>
    <w:p w14:paraId="509C9522" w14:textId="77777777" w:rsidR="00CB3423" w:rsidRDefault="00CB3423"/>
    <w:sectPr w:rsidR="00CB3423" w:rsidSect="00E37F9F">
      <w:headerReference w:type="default" r:id="rId7"/>
      <w:footerReference w:type="default" r:id="rId8"/>
      <w:headerReference w:type="first" r:id="rId9"/>
      <w:pgSz w:w="11906" w:h="16838" w:code="9"/>
      <w:pgMar w:top="1474" w:right="1440" w:bottom="158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B4EBA" w14:textId="77777777" w:rsidR="007074A2" w:rsidRDefault="007074A2">
      <w:r>
        <w:separator/>
      </w:r>
    </w:p>
    <w:p w14:paraId="08280F90" w14:textId="77777777" w:rsidR="007074A2" w:rsidRDefault="007074A2"/>
  </w:endnote>
  <w:endnote w:type="continuationSeparator" w:id="0">
    <w:p w14:paraId="398CFF19" w14:textId="77777777" w:rsidR="007074A2" w:rsidRDefault="007074A2">
      <w:r>
        <w:continuationSeparator/>
      </w:r>
    </w:p>
    <w:p w14:paraId="7123310E" w14:textId="77777777" w:rsidR="007074A2" w:rsidRDefault="007074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"/>
    </w:tblPr>
    <w:tblGrid>
      <w:gridCol w:w="1354"/>
      <w:gridCol w:w="6318"/>
      <w:gridCol w:w="1354"/>
    </w:tblGrid>
    <w:tr w:rsidR="00907CBB" w14:paraId="38688A47" w14:textId="77777777" w:rsidTr="00B87079">
      <w:tc>
        <w:tcPr>
          <w:tcW w:w="750" w:type="pct"/>
        </w:tcPr>
        <w:p w14:paraId="54A1A827" w14:textId="06EE2377" w:rsidR="00907CBB" w:rsidRDefault="00CB3423">
          <w:pPr>
            <w:pStyle w:val="Piedepgina"/>
          </w:pPr>
          <w:r>
            <w:t>30/03/2022</w:t>
          </w:r>
        </w:p>
      </w:tc>
      <w:tc>
        <w:tcPr>
          <w:tcW w:w="3500" w:type="pct"/>
        </w:tcPr>
        <w:p w14:paraId="58BCC0F9" w14:textId="62B8B898" w:rsidR="00907CBB" w:rsidRDefault="007074A2" w:rsidP="00B87079">
          <w:pPr>
            <w:pStyle w:val="Piedepgina"/>
            <w:jc w:val="center"/>
          </w:pPr>
          <w:sdt>
            <w:sdtPr>
              <w:alias w:val="Título:"/>
              <w:tag w:val="Título:"/>
              <w:id w:val="-1362200171"/>
              <w:placeholder>
                <w:docPart w:val="BAEB2FF8AB7B4A7AAD09BA28A064789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CB3423">
                <w:t>Trabajo de fin de grado</w:t>
              </w:r>
            </w:sdtContent>
          </w:sdt>
        </w:p>
      </w:tc>
      <w:tc>
        <w:tcPr>
          <w:tcW w:w="750" w:type="pct"/>
        </w:tcPr>
        <w:p w14:paraId="5C44045F" w14:textId="77777777" w:rsidR="00907CBB" w:rsidRDefault="00107CB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\* Arabic </w:instrText>
          </w:r>
          <w:r>
            <w:rPr>
              <w:lang w:bidi="es-ES"/>
            </w:rPr>
            <w:fldChar w:fldCharType="separate"/>
          </w:r>
          <w:r w:rsidR="00DD6D92">
            <w:rPr>
              <w:noProof/>
              <w:lang w:bidi="es-ES"/>
            </w:rPr>
            <w:t>3</w:t>
          </w:r>
          <w:r>
            <w:rPr>
              <w:lang w:bidi="es-ES"/>
            </w:rPr>
            <w:fldChar w:fldCharType="end"/>
          </w:r>
        </w:p>
      </w:tc>
    </w:tr>
  </w:tbl>
  <w:p w14:paraId="1D8D9080" w14:textId="77777777" w:rsidR="00907CBB" w:rsidRDefault="00907C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463AF" w14:textId="77777777" w:rsidR="007074A2" w:rsidRDefault="007074A2">
      <w:r>
        <w:separator/>
      </w:r>
    </w:p>
    <w:p w14:paraId="3370FC54" w14:textId="77777777" w:rsidR="007074A2" w:rsidRDefault="007074A2"/>
  </w:footnote>
  <w:footnote w:type="continuationSeparator" w:id="0">
    <w:p w14:paraId="09A638A9" w14:textId="77777777" w:rsidR="007074A2" w:rsidRDefault="007074A2">
      <w:r>
        <w:continuationSeparator/>
      </w:r>
    </w:p>
    <w:p w14:paraId="48D8598D" w14:textId="77777777" w:rsidR="007074A2" w:rsidRDefault="007074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722A" w14:textId="0E0618D1" w:rsidR="00907CBB" w:rsidRDefault="00CB3423">
    <w:pPr>
      <w:pStyle w:val="Encabezado"/>
    </w:pPr>
    <w:r>
      <w:t>Eduard Andrei Ghile - TFG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EF27" w14:textId="77777777" w:rsidR="00736E05" w:rsidRDefault="00736E05">
    <w:pPr>
      <w:pStyle w:val="Encabezado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1EEAE1" wp14:editId="09259FD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upo 2" descr="Barra lateral decorativa de portada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ángulo 3" descr="Barra lateral decorativa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ángulo 5" descr="Barra lateral decorativa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8D461FA" id="Grupo 2" o:spid="_x0000_s1026" alt="Barra lateral decorativa de portada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">
              <v:rect id="Rectángulo 3" o:spid="_x0000_s1027" alt="Barra lateral decorativa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ángulo 5" o:spid="_x0000_s1028" alt="Barra lateral decorativa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23"/>
    <w:rsid w:val="00067E02"/>
    <w:rsid w:val="00107CB6"/>
    <w:rsid w:val="0013333F"/>
    <w:rsid w:val="00193898"/>
    <w:rsid w:val="001E1916"/>
    <w:rsid w:val="002B21AE"/>
    <w:rsid w:val="00312DD5"/>
    <w:rsid w:val="0033560F"/>
    <w:rsid w:val="0033593E"/>
    <w:rsid w:val="00394A00"/>
    <w:rsid w:val="004534A5"/>
    <w:rsid w:val="004566FA"/>
    <w:rsid w:val="00495232"/>
    <w:rsid w:val="004A188D"/>
    <w:rsid w:val="004A4EC4"/>
    <w:rsid w:val="005331CA"/>
    <w:rsid w:val="005504AE"/>
    <w:rsid w:val="00580299"/>
    <w:rsid w:val="00660B21"/>
    <w:rsid w:val="007074A2"/>
    <w:rsid w:val="00714CE5"/>
    <w:rsid w:val="007225FB"/>
    <w:rsid w:val="00736E05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A72CC5"/>
    <w:rsid w:val="00B55F12"/>
    <w:rsid w:val="00B7223D"/>
    <w:rsid w:val="00B85124"/>
    <w:rsid w:val="00B87079"/>
    <w:rsid w:val="00C41938"/>
    <w:rsid w:val="00C64B77"/>
    <w:rsid w:val="00CB3423"/>
    <w:rsid w:val="00CB5473"/>
    <w:rsid w:val="00DA0B66"/>
    <w:rsid w:val="00DD6D92"/>
    <w:rsid w:val="00E279B8"/>
    <w:rsid w:val="00E37F9F"/>
    <w:rsid w:val="00E756E6"/>
    <w:rsid w:val="00EA05B8"/>
    <w:rsid w:val="00EB203B"/>
    <w:rsid w:val="00ED7F4D"/>
    <w:rsid w:val="00F0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4EC0B5"/>
  <w15:docId w15:val="{7C705EB1-D953-4B25-9EAF-3090A5ED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tulo1">
    <w:name w:val="heading 1"/>
    <w:basedOn w:val="Normal"/>
    <w:next w:val="Normal"/>
    <w:link w:val="Ttulo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-nfasis11">
    <w:name w:val="Tabla de cuadrícul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Cuadrculadetablaclara1">
    <w:name w:val="Cuadrícula de tabla clara1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3333F"/>
    <w:rPr>
      <w:color w:val="595959" w:themeColor="text1" w:themeTint="A6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normal4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1clara-nfasis61">
    <w:name w:val="Tabla de list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cabezado">
    <w:name w:val="header"/>
    <w:basedOn w:val="Normal"/>
    <w:link w:val="EncabezadoCar"/>
    <w:uiPriority w:val="2"/>
    <w:unhideWhenUsed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2"/>
  </w:style>
  <w:style w:type="paragraph" w:styleId="Piedepgina">
    <w:name w:val="footer"/>
    <w:basedOn w:val="Normal"/>
    <w:link w:val="PiedepginaCar"/>
    <w:uiPriority w:val="2"/>
    <w:unhideWhenUsed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/>
  </w:style>
  <w:style w:type="table" w:customStyle="1" w:styleId="Tabladecuadrcula1clara-nfasis11">
    <w:name w:val="Tabla de cuadrícula 1 clara - Énfasis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pPr>
      <w:spacing w:after="0"/>
      <w:jc w:val="right"/>
    </w:pPr>
    <w:rPr>
      <w:caps/>
    </w:rPr>
  </w:style>
  <w:style w:type="table" w:customStyle="1" w:styleId="Tabladecuadrcula3-nfasis31">
    <w:name w:val="Tabla de cuadrícula 3 - Énfasis 3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Textodelatabla">
    <w:name w:val="Texto de la tabla"/>
    <w:basedOn w:val="Normal"/>
    <w:uiPriority w:val="1"/>
    <w:qFormat/>
    <w:pPr>
      <w:spacing w:before="120" w:after="0"/>
    </w:pPr>
  </w:style>
  <w:style w:type="table" w:customStyle="1" w:styleId="Tabladelista6concolores-nfasis21">
    <w:name w:val="Tabla de lista 6 con colores - Énfasis 21"/>
    <w:basedOn w:val="Tabla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1Claro-nfasis21">
    <w:name w:val="Tabla de cuadrícula 1 Claro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convietas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n">
    <w:name w:val="Imagen"/>
    <w:basedOn w:val="Normal"/>
    <w:qFormat/>
    <w:rsid w:val="00E279B8"/>
    <w:pPr>
      <w:spacing w:before="5760" w:after="0" w:line="720" w:lineRule="auto"/>
      <w:jc w:val="right"/>
    </w:pPr>
  </w:style>
  <w:style w:type="character" w:styleId="nfasisintenso">
    <w:name w:val="Intense Emphasis"/>
    <w:basedOn w:val="Fuentedeprrafopredeter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3333F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D9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or\AppData\Roaming\Microsoft\Templates\Plan%20de%20comunicaci&#243;n%20de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E89BFE0A36478A88557394F3B94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D31FE-EBAE-4888-9453-D1D6F40E8611}"/>
      </w:docPartPr>
      <w:docPartBody>
        <w:p w:rsidR="00B05584" w:rsidRDefault="00B91E67">
          <w:pPr>
            <w:pStyle w:val="1FE89BFE0A36478A88557394F3B94F4A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64D542F187374B79B10CF42693FFE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64EA4-8710-4E5C-BE8E-276EFE7671FA}"/>
      </w:docPartPr>
      <w:docPartBody>
        <w:p w:rsidR="00B05584" w:rsidRDefault="00B91E67">
          <w:pPr>
            <w:pStyle w:val="64D542F187374B79B10CF42693FFE26E"/>
          </w:pPr>
          <w:r>
            <w:rPr>
              <w:lang w:bidi="es-ES"/>
            </w:rPr>
            <w:t>Dirección de la empresa</w:t>
          </w:r>
        </w:p>
      </w:docPartBody>
    </w:docPart>
    <w:docPart>
      <w:docPartPr>
        <w:name w:val="BAEB2FF8AB7B4A7AAD09BA28A0647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6A59C-2432-4CE4-A293-8E4CBBA89766}"/>
      </w:docPartPr>
      <w:docPartBody>
        <w:p w:rsidR="00B05584" w:rsidRDefault="00B91E67">
          <w:pPr>
            <w:pStyle w:val="BAEB2FF8AB7B4A7AAD09BA28A0647897"/>
          </w:pPr>
          <w:r>
            <w:rPr>
              <w:lang w:bidi="es-ES"/>
            </w:rPr>
            <w:t>Probabilidad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67"/>
    <w:rsid w:val="00B05584"/>
    <w:rsid w:val="00B91E67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E89BFE0A36478A88557394F3B94F4A">
    <w:name w:val="1FE89BFE0A36478A88557394F3B94F4A"/>
  </w:style>
  <w:style w:type="paragraph" w:customStyle="1" w:styleId="64D542F187374B79B10CF42693FFE26E">
    <w:name w:val="64D542F187374B79B10CF42693FFE26E"/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BAEB2FF8AB7B4A7AAD09BA28A0647897">
    <w:name w:val="BAEB2FF8AB7B4A7AAD09BA28A0647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 de comunicación de proyectos.dotx</Template>
  <TotalTime>7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colegio montessori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ghile eduard</dc:creator>
  <cp:keywords>Trabajo de fin de grado</cp:keywords>
  <dc:description>E</dc:description>
  <cp:lastModifiedBy>Eduard Andrei Ghile</cp:lastModifiedBy>
  <cp:revision>2</cp:revision>
  <dcterms:created xsi:type="dcterms:W3CDTF">2022-04-04T13:10:00Z</dcterms:created>
  <dcterms:modified xsi:type="dcterms:W3CDTF">2022-04-04T13:18:00Z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