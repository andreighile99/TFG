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A3A" w14:textId="6ACEE023" w:rsidR="00E279B8" w:rsidRDefault="00E279B8" w:rsidP="00E279B8">
      <w:pPr>
        <w:pStyle w:val="Subttulo"/>
      </w:pPr>
    </w:p>
    <w:p w14:paraId="309CD30F" w14:textId="7679A234" w:rsidR="00E279B8" w:rsidRDefault="00CB3423" w:rsidP="00E279B8">
      <w:pPr>
        <w:pStyle w:val="Subttulo"/>
      </w:pPr>
      <w:r>
        <w:t>30/03/2022</w:t>
      </w:r>
    </w:p>
    <w:p w14:paraId="0B59C4F0" w14:textId="0E3B025F" w:rsidR="00E279B8" w:rsidRDefault="00CB3423" w:rsidP="002B21AE">
      <w:pPr>
        <w:pStyle w:val="Logotipo"/>
        <w:tabs>
          <w:tab w:val="left" w:pos="6282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6A1AD" wp14:editId="2D050E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A2642" w14:textId="33D2C284" w:rsidR="00CB3423" w:rsidRPr="00CB3423" w:rsidRDefault="00CB3423" w:rsidP="00CB3423">
                            <w:pPr>
                              <w:pStyle w:val="Logotipo"/>
                              <w:tabs>
                                <w:tab w:val="left" w:pos="6282"/>
                              </w:tabs>
                              <w:ind w:left="0"/>
                              <w:jc w:val="lef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6A1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B5A2642" w14:textId="33D2C284" w:rsidR="00CB3423" w:rsidRPr="00CB3423" w:rsidRDefault="00CB3423" w:rsidP="00CB3423">
                      <w:pPr>
                        <w:pStyle w:val="Logotipo"/>
                        <w:tabs>
                          <w:tab w:val="left" w:pos="6282"/>
                        </w:tabs>
                        <w:ind w:left="0"/>
                        <w:jc w:val="lef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DE4E08A" w14:textId="7C26B6C9" w:rsidR="00E279B8" w:rsidRDefault="00CB3423" w:rsidP="00E279B8">
      <w:pPr>
        <w:pStyle w:val="Subttulo"/>
      </w:pPr>
      <w:r>
        <w:t>Eduard Andrei ghile</w:t>
      </w:r>
    </w:p>
    <w:p w14:paraId="2086CE33" w14:textId="57219035" w:rsidR="00E279B8" w:rsidRDefault="00571537" w:rsidP="00E279B8">
      <w:pPr>
        <w:pStyle w:val="Informacindecontacto"/>
      </w:pPr>
      <w:sdt>
        <w:sdtPr>
          <w:alias w:val="Escriba el nombre de la empresa:"/>
          <w:tag w:val=""/>
          <w:id w:val="442581965"/>
          <w:placeholder>
            <w:docPart w:val="1FE89BFE0A36478A88557394F3B94F4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CB3423">
            <w:t>colegio montessori</w:t>
          </w:r>
        </w:sdtContent>
      </w:sdt>
    </w:p>
    <w:p w14:paraId="6EA1399D" w14:textId="28533A6D" w:rsidR="00E279B8" w:rsidRDefault="00571537" w:rsidP="00714CE5">
      <w:pPr>
        <w:pStyle w:val="Informacindecontacto"/>
      </w:pPr>
      <w:sdt>
        <w:sdtPr>
          <w:alias w:val="Escriba la dirección de la empresa:"/>
          <w:tag w:val="Escriba la dirección de la empresa:"/>
          <w:id w:val="1489432431"/>
          <w:placeholder>
            <w:docPart w:val="64D542F187374B79B10CF42693FFE26E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CB3423">
            <w:rPr>
              <w:lang w:bidi="es-ES"/>
            </w:rPr>
            <w:t>Dirección de la empresa</w:t>
          </w:r>
        </w:sdtContent>
      </w:sdt>
    </w:p>
    <w:p w14:paraId="3A2C39FE" w14:textId="77777777" w:rsidR="00907CBB" w:rsidRDefault="00907CBB" w:rsidP="00E279B8">
      <w:pPr>
        <w:rPr>
          <w:noProof/>
        </w:rPr>
      </w:pPr>
    </w:p>
    <w:p w14:paraId="6C65C8E6" w14:textId="7DB16D9B" w:rsidR="00907CBB" w:rsidRDefault="00907CBB">
      <w:pPr>
        <w:pStyle w:val="Ttulo2"/>
      </w:pPr>
    </w:p>
    <w:p w14:paraId="17D91485" w14:textId="53AA3594" w:rsidR="00907CBB" w:rsidRDefault="00907CBB"/>
    <w:p w14:paraId="43D64768" w14:textId="0E7E360E" w:rsidR="00CB3423" w:rsidRDefault="00CB3423"/>
    <w:p w14:paraId="1AEC5F53" w14:textId="7911BB61" w:rsidR="00CB3423" w:rsidRDefault="00CB3423"/>
    <w:p w14:paraId="384E7C56" w14:textId="3604D213" w:rsidR="00CB3423" w:rsidRDefault="00CB3423"/>
    <w:p w14:paraId="71FBECC7" w14:textId="68B7923D" w:rsidR="00CB3423" w:rsidRDefault="00CB3423"/>
    <w:p w14:paraId="6572296A" w14:textId="67ABBFFE" w:rsidR="00CB3423" w:rsidRDefault="00CB3423"/>
    <w:p w14:paraId="5FDC0D45" w14:textId="17F5ED48" w:rsidR="00CB3423" w:rsidRDefault="00CB3423"/>
    <w:p w14:paraId="509C9522" w14:textId="77777777" w:rsidR="00CB3423" w:rsidRDefault="00CB3423"/>
    <w:sectPr w:rsidR="00CB3423" w:rsidSect="00E37F9F">
      <w:headerReference w:type="default" r:id="rId7"/>
      <w:footerReference w:type="default" r:id="rId8"/>
      <w:headerReference w:type="first" r:id="rId9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5379" w14:textId="77777777" w:rsidR="00571537" w:rsidRDefault="00571537">
      <w:r>
        <w:separator/>
      </w:r>
    </w:p>
    <w:p w14:paraId="21382246" w14:textId="77777777" w:rsidR="00571537" w:rsidRDefault="00571537"/>
  </w:endnote>
  <w:endnote w:type="continuationSeparator" w:id="0">
    <w:p w14:paraId="4ADF95D0" w14:textId="77777777" w:rsidR="00571537" w:rsidRDefault="00571537">
      <w:r>
        <w:continuationSeparator/>
      </w:r>
    </w:p>
    <w:p w14:paraId="7E83182A" w14:textId="77777777" w:rsidR="00571537" w:rsidRDefault="00571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14:paraId="38688A47" w14:textId="77777777" w:rsidTr="00B87079">
      <w:tc>
        <w:tcPr>
          <w:tcW w:w="750" w:type="pct"/>
        </w:tcPr>
        <w:p w14:paraId="54A1A827" w14:textId="06EE2377" w:rsidR="00907CBB" w:rsidRDefault="00CB3423">
          <w:pPr>
            <w:pStyle w:val="Piedepgina"/>
          </w:pPr>
          <w:r>
            <w:t>30/03/2022</w:t>
          </w:r>
        </w:p>
      </w:tc>
      <w:tc>
        <w:tcPr>
          <w:tcW w:w="3500" w:type="pct"/>
        </w:tcPr>
        <w:p w14:paraId="58BCC0F9" w14:textId="62B8B898" w:rsidR="00907CBB" w:rsidRDefault="00571537" w:rsidP="00B87079">
          <w:pPr>
            <w:pStyle w:val="Piedepgina"/>
            <w:jc w:val="center"/>
          </w:pPr>
          <w:sdt>
            <w:sdtPr>
              <w:alias w:val="Título:"/>
              <w:tag w:val="Título:"/>
              <w:id w:val="-1362200171"/>
              <w:placeholder>
                <w:docPart w:val="BAEB2FF8AB7B4A7AAD09BA28A064789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CB3423">
                <w:t>Trabajo de fin de grado</w:t>
              </w:r>
            </w:sdtContent>
          </w:sdt>
        </w:p>
      </w:tc>
      <w:tc>
        <w:tcPr>
          <w:tcW w:w="750" w:type="pct"/>
        </w:tcPr>
        <w:p w14:paraId="5C44045F" w14:textId="77777777"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DD6D92">
            <w:rPr>
              <w:noProof/>
              <w:lang w:bidi="es-ES"/>
            </w:rPr>
            <w:t>3</w:t>
          </w:r>
          <w:r>
            <w:rPr>
              <w:lang w:bidi="es-ES"/>
            </w:rPr>
            <w:fldChar w:fldCharType="end"/>
          </w:r>
        </w:p>
      </w:tc>
    </w:tr>
  </w:tbl>
  <w:p w14:paraId="1D8D9080" w14:textId="77777777"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8F14" w14:textId="77777777" w:rsidR="00571537" w:rsidRDefault="00571537">
      <w:r>
        <w:separator/>
      </w:r>
    </w:p>
    <w:p w14:paraId="62D9C433" w14:textId="77777777" w:rsidR="00571537" w:rsidRDefault="00571537"/>
  </w:footnote>
  <w:footnote w:type="continuationSeparator" w:id="0">
    <w:p w14:paraId="1BA619A6" w14:textId="77777777" w:rsidR="00571537" w:rsidRDefault="00571537">
      <w:r>
        <w:continuationSeparator/>
      </w:r>
    </w:p>
    <w:p w14:paraId="4E32B2AC" w14:textId="77777777" w:rsidR="00571537" w:rsidRDefault="005715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722A" w14:textId="0E0618D1" w:rsidR="00907CBB" w:rsidRDefault="00CB3423">
    <w:pPr>
      <w:pStyle w:val="Encabezado"/>
    </w:pPr>
    <w:r>
      <w:t>Eduard Andrei Ghile - TFG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EF27" w14:textId="77777777" w:rsidR="00736E05" w:rsidRDefault="00736E05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1EEAE1" wp14:editId="09259FD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8D461FA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3"/>
    <w:rsid w:val="00067E02"/>
    <w:rsid w:val="00107CB6"/>
    <w:rsid w:val="0013333F"/>
    <w:rsid w:val="00193898"/>
    <w:rsid w:val="001E1916"/>
    <w:rsid w:val="002B21AE"/>
    <w:rsid w:val="00312DD5"/>
    <w:rsid w:val="0033560F"/>
    <w:rsid w:val="0033593E"/>
    <w:rsid w:val="00394A00"/>
    <w:rsid w:val="004534A5"/>
    <w:rsid w:val="004566FA"/>
    <w:rsid w:val="00495232"/>
    <w:rsid w:val="004A188D"/>
    <w:rsid w:val="004A4EC4"/>
    <w:rsid w:val="005331CA"/>
    <w:rsid w:val="005504AE"/>
    <w:rsid w:val="00571537"/>
    <w:rsid w:val="00580299"/>
    <w:rsid w:val="00660B21"/>
    <w:rsid w:val="007074A2"/>
    <w:rsid w:val="00714CE5"/>
    <w:rsid w:val="007225FB"/>
    <w:rsid w:val="00736E05"/>
    <w:rsid w:val="007A4562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B55F12"/>
    <w:rsid w:val="00B7223D"/>
    <w:rsid w:val="00B85124"/>
    <w:rsid w:val="00B87079"/>
    <w:rsid w:val="00C41938"/>
    <w:rsid w:val="00C64B77"/>
    <w:rsid w:val="00CB3423"/>
    <w:rsid w:val="00CB5473"/>
    <w:rsid w:val="00DA0B66"/>
    <w:rsid w:val="00DD6D92"/>
    <w:rsid w:val="00E279B8"/>
    <w:rsid w:val="00E37F9F"/>
    <w:rsid w:val="00E756E6"/>
    <w:rsid w:val="00EA05B8"/>
    <w:rsid w:val="00EB203B"/>
    <w:rsid w:val="00ED7F4D"/>
    <w:rsid w:val="00F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4EC0B5"/>
  <w15:docId w15:val="{7C705EB1-D953-4B25-9EAF-3090A5E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or\AppData\Roaming\Microsoft\Templates\Plan%20de%20comunicaci&#243;n%20de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89BFE0A36478A88557394F3B94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31FE-EBAE-4888-9453-D1D6F40E8611}"/>
      </w:docPartPr>
      <w:docPartBody>
        <w:p w:rsidR="00B05584" w:rsidRDefault="00B91E67">
          <w:pPr>
            <w:pStyle w:val="1FE89BFE0A36478A88557394F3B94F4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64D542F187374B79B10CF42693FF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64EA4-8710-4E5C-BE8E-276EFE7671FA}"/>
      </w:docPartPr>
      <w:docPartBody>
        <w:p w:rsidR="00B05584" w:rsidRDefault="00B91E67">
          <w:pPr>
            <w:pStyle w:val="64D542F187374B79B10CF42693FFE26E"/>
          </w:pPr>
          <w:r>
            <w:rPr>
              <w:lang w:bidi="es-ES"/>
            </w:rPr>
            <w:t>Dirección de la empresa</w:t>
          </w:r>
        </w:p>
      </w:docPartBody>
    </w:docPart>
    <w:docPart>
      <w:docPartPr>
        <w:name w:val="BAEB2FF8AB7B4A7AAD09BA28A064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6A59C-2432-4CE4-A293-8E4CBBA89766}"/>
      </w:docPartPr>
      <w:docPartBody>
        <w:p w:rsidR="00B05584" w:rsidRDefault="00B91E67">
          <w:pPr>
            <w:pStyle w:val="BAEB2FF8AB7B4A7AAD09BA28A0647897"/>
          </w:pPr>
          <w:r>
            <w:rPr>
              <w:lang w:bidi="es-ES"/>
            </w:rPr>
            <w:t>Probabilidad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67"/>
    <w:rsid w:val="00753516"/>
    <w:rsid w:val="00B05584"/>
    <w:rsid w:val="00B91E67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E89BFE0A36478A88557394F3B94F4A">
    <w:name w:val="1FE89BFE0A36478A88557394F3B94F4A"/>
  </w:style>
  <w:style w:type="paragraph" w:customStyle="1" w:styleId="64D542F187374B79B10CF42693FFE26E">
    <w:name w:val="64D542F187374B79B10CF42693FFE26E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BAEB2FF8AB7B4A7AAD09BA28A0647897">
    <w:name w:val="BAEB2FF8AB7B4A7AAD09BA28A064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proyectos.dotx</Template>
  <TotalTime>7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colegio montessori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ghile eduard</dc:creator>
  <cp:keywords>Trabajo de fin de grado</cp:keywords>
  <dc:description>E</dc:description>
  <cp:lastModifiedBy>Eduard Andrei Ghile</cp:lastModifiedBy>
  <cp:revision>3</cp:revision>
  <dcterms:created xsi:type="dcterms:W3CDTF">2022-04-04T13:10:00Z</dcterms:created>
  <dcterms:modified xsi:type="dcterms:W3CDTF">2022-04-04T13:23:00Z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